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5E1E" w:rsidRDefault="004E5DC4" w:rsidP="00985DE6">
      <w:bookmarkStart w:id="0" w:name="_GoBack"/>
      <w:bookmarkEnd w:id="0"/>
      <w:r w:rsidRPr="004E5DC4">
        <w:t>Paging Networks and Options</w:t>
      </w:r>
    </w:p>
    <w:p w:rsidR="004E5DC4" w:rsidRDefault="004E5DC4" w:rsidP="00985DE6"/>
    <w:p w:rsidR="004E5DC4" w:rsidRDefault="00AC4CA5" w:rsidP="00985DE6">
      <w:r>
        <w:t>There are many different ways that you can set up a paging network. A paging network, in fact, can utilize most of the major communications technologies available today. They can be set up over land</w:t>
      </w:r>
      <w:r w:rsidR="004E2D76">
        <w:t>line</w:t>
      </w:r>
      <w:r>
        <w:t>s, satellites, radio towers and in other ways. The strength of the paging network is in its design and in how the alert is distributed among the people provided with pagers.</w:t>
      </w:r>
      <w:r w:rsidR="003F0A10">
        <w:t xml:space="preserve"> No</w:t>
      </w:r>
      <w:r>
        <w:t xml:space="preserve"> matter how that information is carried, the strength of the system remains intact.</w:t>
      </w:r>
    </w:p>
    <w:p w:rsidR="00AC4CA5" w:rsidRDefault="00AC4CA5" w:rsidP="00985DE6"/>
    <w:p w:rsidR="00AC4CA5" w:rsidRDefault="00AC4CA5" w:rsidP="00985DE6">
      <w:r>
        <w:t>For comparison, consider trying to contact people via mobile phone and what that strategy would imply. There is no backup system for mobile phone networks. If the towers in an area go down, the service is simply interrupted until they are repaired. Mobile phones do not have a backup to keep channels of communication open. A pager network, conversely, can be operated over a standard paging transmitter, which can be privately or publicly owned, a satellite or other technologies. If one of them should happen to fail, pages can be sent over one of the other technologies, provided they are available.</w:t>
      </w:r>
    </w:p>
    <w:p w:rsidR="00AC4CA5" w:rsidRDefault="00AC4CA5" w:rsidP="00985DE6"/>
    <w:p w:rsidR="00AC4CA5" w:rsidRDefault="00AC4CA5" w:rsidP="00985DE6">
      <w:r>
        <w:t xml:space="preserve">In some situations, the transmitter that sends out pages may be compromised. If this happens, the pages can be sent out via another transmitter and people can still be kept informed. This may not even be necessary, in many cases. Paging systems are famous for having very long geographic ranges. In some cases, there may be some diminished ability to penetrate through the thick walls and into areas where natural obstructions are problems </w:t>
      </w:r>
      <w:r w:rsidR="00641D54">
        <w:t>but</w:t>
      </w:r>
      <w:r>
        <w:t xml:space="preserve"> even when the nearest t</w:t>
      </w:r>
      <w:r w:rsidR="00480418">
        <w:t>ransmitter</w:t>
      </w:r>
      <w:r w:rsidR="00525D64">
        <w:t xml:space="preserve"> goes down more distant transmitters </w:t>
      </w:r>
      <w:r>
        <w:t>are oftentimes able to provide service for pagers. This makes these systems are enormously resilient.</w:t>
      </w:r>
    </w:p>
    <w:p w:rsidR="00AC4CA5" w:rsidRDefault="00AC4CA5" w:rsidP="00985DE6"/>
    <w:p w:rsidR="00AC4CA5" w:rsidRDefault="00AC4CA5" w:rsidP="00985DE6">
      <w:r>
        <w:t>Broadband connections, smart phones and other technologies have become ubiquitous. Despite this, the simple pager has not lost its place as the most reliable form of communication for emergency service providers. One of the primary reasons that this is the case is because there are so many ways to provide backup means of communication in the event that a primary paging transmitter loses function. In many paging systems, one or more of the transmitters will be provided with the capacity to switch over to generator power, which makes them very reliable.</w:t>
      </w:r>
    </w:p>
    <w:p w:rsidR="00AC4CA5" w:rsidRDefault="00AC4CA5" w:rsidP="00985DE6"/>
    <w:p w:rsidR="00AC4CA5" w:rsidRDefault="00641D54" w:rsidP="00985DE6">
      <w:r>
        <w:t>Disaster communication is</w:t>
      </w:r>
      <w:r w:rsidR="00AC4CA5">
        <w:t xml:space="preserve"> in p</w:t>
      </w:r>
      <w:r>
        <w:t>art</w:t>
      </w:r>
      <w:r w:rsidR="00AC4CA5">
        <w:t xml:space="preserve"> predicated upon being able to have a series of backup plans for any conceivable disaster. </w:t>
      </w:r>
      <w:r w:rsidR="001778D9">
        <w:t>Pagers and the technology that they utilize to coordinate responses make that possible.</w:t>
      </w:r>
    </w:p>
    <w:sectPr w:rsidR="00AC4C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CC21BC9F-D998-41E0-873E-4A787C8BE57E}"/>
    <w:docVar w:name="dgnword-eventsink" w:val="100025304"/>
  </w:docVars>
  <w:rsids>
    <w:rsidRoot w:val="00347138"/>
    <w:rsid w:val="00011D13"/>
    <w:rsid w:val="0002121F"/>
    <w:rsid w:val="00022FD8"/>
    <w:rsid w:val="00036C0D"/>
    <w:rsid w:val="00052F53"/>
    <w:rsid w:val="000962FE"/>
    <w:rsid w:val="000C05BA"/>
    <w:rsid w:val="000E0C1F"/>
    <w:rsid w:val="000E1149"/>
    <w:rsid w:val="000E12D7"/>
    <w:rsid w:val="0011036D"/>
    <w:rsid w:val="0013224F"/>
    <w:rsid w:val="00152139"/>
    <w:rsid w:val="00175231"/>
    <w:rsid w:val="001778D9"/>
    <w:rsid w:val="001A43EF"/>
    <w:rsid w:val="001D5930"/>
    <w:rsid w:val="0020718D"/>
    <w:rsid w:val="00213AA0"/>
    <w:rsid w:val="00237699"/>
    <w:rsid w:val="00240E8B"/>
    <w:rsid w:val="00263C4B"/>
    <w:rsid w:val="002E3093"/>
    <w:rsid w:val="002E4D4F"/>
    <w:rsid w:val="002E5963"/>
    <w:rsid w:val="00301960"/>
    <w:rsid w:val="0030389D"/>
    <w:rsid w:val="00303C7C"/>
    <w:rsid w:val="00310DD0"/>
    <w:rsid w:val="00316C8F"/>
    <w:rsid w:val="00326D45"/>
    <w:rsid w:val="00347138"/>
    <w:rsid w:val="00397076"/>
    <w:rsid w:val="003A7307"/>
    <w:rsid w:val="003C79AC"/>
    <w:rsid w:val="003E5308"/>
    <w:rsid w:val="003F0A10"/>
    <w:rsid w:val="003F57A4"/>
    <w:rsid w:val="00480418"/>
    <w:rsid w:val="00491923"/>
    <w:rsid w:val="004E2D76"/>
    <w:rsid w:val="004E5DC4"/>
    <w:rsid w:val="004F3A84"/>
    <w:rsid w:val="004F489A"/>
    <w:rsid w:val="00504FD0"/>
    <w:rsid w:val="00520D69"/>
    <w:rsid w:val="00524B8E"/>
    <w:rsid w:val="00525D64"/>
    <w:rsid w:val="005362D7"/>
    <w:rsid w:val="005560F9"/>
    <w:rsid w:val="00561CBF"/>
    <w:rsid w:val="005658AD"/>
    <w:rsid w:val="005773EE"/>
    <w:rsid w:val="00594DCF"/>
    <w:rsid w:val="005D1CE7"/>
    <w:rsid w:val="005F7744"/>
    <w:rsid w:val="006001B3"/>
    <w:rsid w:val="00607173"/>
    <w:rsid w:val="00617A24"/>
    <w:rsid w:val="00634DDF"/>
    <w:rsid w:val="00641D54"/>
    <w:rsid w:val="00695E1E"/>
    <w:rsid w:val="006A5BDD"/>
    <w:rsid w:val="006F69D2"/>
    <w:rsid w:val="00755C8F"/>
    <w:rsid w:val="00770166"/>
    <w:rsid w:val="007D4222"/>
    <w:rsid w:val="007D5351"/>
    <w:rsid w:val="007F4715"/>
    <w:rsid w:val="008264B1"/>
    <w:rsid w:val="00836230"/>
    <w:rsid w:val="0085719E"/>
    <w:rsid w:val="00870DA8"/>
    <w:rsid w:val="008A4464"/>
    <w:rsid w:val="008A67B2"/>
    <w:rsid w:val="008D364F"/>
    <w:rsid w:val="008F46C9"/>
    <w:rsid w:val="009017AB"/>
    <w:rsid w:val="00906913"/>
    <w:rsid w:val="009147A1"/>
    <w:rsid w:val="009329F2"/>
    <w:rsid w:val="00937148"/>
    <w:rsid w:val="00952164"/>
    <w:rsid w:val="00954948"/>
    <w:rsid w:val="00971C9F"/>
    <w:rsid w:val="00985DE6"/>
    <w:rsid w:val="009A5D29"/>
    <w:rsid w:val="009B5486"/>
    <w:rsid w:val="009C1E44"/>
    <w:rsid w:val="009E10F6"/>
    <w:rsid w:val="009E41B5"/>
    <w:rsid w:val="00A37B2B"/>
    <w:rsid w:val="00A65D66"/>
    <w:rsid w:val="00A669B2"/>
    <w:rsid w:val="00A740D1"/>
    <w:rsid w:val="00AA1854"/>
    <w:rsid w:val="00AA2BD2"/>
    <w:rsid w:val="00AB6D60"/>
    <w:rsid w:val="00AC4CA5"/>
    <w:rsid w:val="00AE44D7"/>
    <w:rsid w:val="00B11797"/>
    <w:rsid w:val="00B254DA"/>
    <w:rsid w:val="00BD126E"/>
    <w:rsid w:val="00BD16CC"/>
    <w:rsid w:val="00BF2ED6"/>
    <w:rsid w:val="00C15ACE"/>
    <w:rsid w:val="00C33EE1"/>
    <w:rsid w:val="00C737A7"/>
    <w:rsid w:val="00CD1ABE"/>
    <w:rsid w:val="00CD3173"/>
    <w:rsid w:val="00CE00C3"/>
    <w:rsid w:val="00D02652"/>
    <w:rsid w:val="00D62E1A"/>
    <w:rsid w:val="00DE20F3"/>
    <w:rsid w:val="00DF0381"/>
    <w:rsid w:val="00DF40C7"/>
    <w:rsid w:val="00E06818"/>
    <w:rsid w:val="00E10C1C"/>
    <w:rsid w:val="00E129C6"/>
    <w:rsid w:val="00E330D3"/>
    <w:rsid w:val="00E465B4"/>
    <w:rsid w:val="00E75BEF"/>
    <w:rsid w:val="00E87644"/>
    <w:rsid w:val="00ED0673"/>
    <w:rsid w:val="00EE4927"/>
    <w:rsid w:val="00F14F86"/>
    <w:rsid w:val="00F27A93"/>
    <w:rsid w:val="00F95178"/>
    <w:rsid w:val="00F962FE"/>
    <w:rsid w:val="00FA5492"/>
    <w:rsid w:val="00FC2911"/>
    <w:rsid w:val="00FD45B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Arial"/>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04FD0"/>
    <w:rPr>
      <w:sz w:val="24"/>
      <w:szCs w:val="24"/>
      <w:lang w:val="en-US" w:eastAsia="en-US"/>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Arial"/>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04FD0"/>
    <w:rPr>
      <w:sz w:val="24"/>
      <w:szCs w:val="24"/>
      <w:lang w:val="en-US" w:eastAsia="en-US"/>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CC8036E7.dotm</Template>
  <TotalTime>0</TotalTime>
  <Pages>1</Pages>
  <Words>340</Words>
  <Characters>2144</Characters>
  <Application>Microsoft Office Word</Application>
  <DocSecurity>0</DocSecurity>
  <Lines>17</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Swissphone Telecom AG</Company>
  <LinksUpToDate>false</LinksUpToDate>
  <CharactersWithSpaces>2480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Marquis</dc:creator>
  <cp:lastModifiedBy>Koechler Michael</cp:lastModifiedBy>
  <cp:revision>2</cp:revision>
  <dcterms:created xsi:type="dcterms:W3CDTF">2012-02-23T15:15:00Z</dcterms:created>
  <dcterms:modified xsi:type="dcterms:W3CDTF">2012-02-23T15:15:00Z</dcterms:modified>
</cp:coreProperties>
</file>